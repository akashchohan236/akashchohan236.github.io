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4CD2A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749"/>
      </w:tblGrid>
      <w:tr w:rsidR="00AD0DDD" w14:paraId="13144FD5" w14:textId="77777777" w:rsidTr="007679DC">
        <w:trPr>
          <w:trHeight w:val="1620"/>
        </w:trPr>
        <w:tc>
          <w:tcPr>
            <w:tcW w:w="11430" w:type="dxa"/>
            <w:gridSpan w:val="18"/>
            <w:tcBorders>
              <w:bottom w:val="single" w:sz="24" w:space="0" w:color="2C3B57" w:themeColor="text2"/>
            </w:tcBorders>
          </w:tcPr>
          <w:p w14:paraId="0BBF7CFB" w14:textId="366DC187" w:rsidR="00AD0DDD" w:rsidRPr="007679DC" w:rsidRDefault="00AD299E" w:rsidP="00DF1CB4">
            <w:pPr>
              <w:pStyle w:val="Heading1"/>
              <w:rPr>
                <w:sz w:val="72"/>
                <w:szCs w:val="72"/>
              </w:rPr>
            </w:pPr>
            <w:r w:rsidRPr="007679DC">
              <w:rPr>
                <w:sz w:val="72"/>
                <w:szCs w:val="72"/>
              </w:rPr>
              <w:t>Akash</w:t>
            </w:r>
          </w:p>
          <w:p w14:paraId="4C2A6FEA" w14:textId="3C9D0CAB" w:rsidR="00AD0DDD" w:rsidRPr="005E13F0" w:rsidRDefault="00AD299E" w:rsidP="005E13F0">
            <w:pPr>
              <w:pStyle w:val="Heading2"/>
            </w:pPr>
            <w:r w:rsidRPr="005E13F0">
              <w:t>web devepoler</w:t>
            </w:r>
          </w:p>
        </w:tc>
      </w:tr>
      <w:tr w:rsidR="00AD0DDD" w14:paraId="064C9704" w14:textId="77777777" w:rsidTr="007679DC">
        <w:trPr>
          <w:trHeight w:val="149"/>
        </w:trPr>
        <w:tc>
          <w:tcPr>
            <w:tcW w:w="11430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0D476078" w14:textId="77777777" w:rsidR="00AD0DDD" w:rsidRDefault="00AD0DDD" w:rsidP="00DF1CB4"/>
        </w:tc>
      </w:tr>
      <w:tr w:rsidR="005F5561" w14:paraId="34A6C246" w14:textId="77777777" w:rsidTr="007679DC">
        <w:trPr>
          <w:trHeight w:val="314"/>
        </w:trPr>
        <w:tc>
          <w:tcPr>
            <w:tcW w:w="142" w:type="dxa"/>
            <w:vAlign w:val="center"/>
          </w:tcPr>
          <w:p w14:paraId="434A2981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0F27046C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66E14C71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6C3E8781" w14:textId="07276872" w:rsidR="005F5561" w:rsidRPr="00FA4DB0" w:rsidRDefault="00216B98" w:rsidP="00DF1CB4">
            <w:r>
              <w:t>6283991551</w:t>
            </w:r>
          </w:p>
        </w:tc>
        <w:tc>
          <w:tcPr>
            <w:tcW w:w="138" w:type="dxa"/>
            <w:vAlign w:val="center"/>
          </w:tcPr>
          <w:p w14:paraId="35E154C1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207D3161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7DDC11BA" w14:textId="77777777" w:rsidR="005F5561" w:rsidRDefault="005F5561" w:rsidP="00DF1CB4"/>
        </w:tc>
        <w:tc>
          <w:tcPr>
            <w:tcW w:w="2126" w:type="dxa"/>
            <w:vAlign w:val="center"/>
          </w:tcPr>
          <w:p w14:paraId="7EA11550" w14:textId="2B0EBA66" w:rsidR="005F5561" w:rsidRPr="00FA4DB0" w:rsidRDefault="00216B98" w:rsidP="00DF1CB4">
            <w:r>
              <w:t>akashchohan51915@gmail.com</w:t>
            </w:r>
          </w:p>
        </w:tc>
        <w:tc>
          <w:tcPr>
            <w:tcW w:w="142" w:type="dxa"/>
            <w:vAlign w:val="center"/>
          </w:tcPr>
          <w:p w14:paraId="04BB8AF0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29CDC9D1" w14:textId="6734FCC8" w:rsidR="005F5561" w:rsidRPr="00DF1CB4" w:rsidRDefault="00AD299E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L</w:t>
            </w:r>
          </w:p>
        </w:tc>
        <w:tc>
          <w:tcPr>
            <w:tcW w:w="142" w:type="dxa"/>
            <w:vAlign w:val="center"/>
          </w:tcPr>
          <w:p w14:paraId="56C42C58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3EE60881" w14:textId="1581C45A" w:rsidR="005F5561" w:rsidRPr="00FA4DB0" w:rsidRDefault="00F52A01" w:rsidP="00DF1CB4">
            <w:r w:rsidRPr="00F52A01">
              <w:t>https://www.linkedin.com/in/akash-chohan-3a488b275</w:t>
            </w:r>
          </w:p>
        </w:tc>
        <w:tc>
          <w:tcPr>
            <w:tcW w:w="142" w:type="dxa"/>
            <w:vAlign w:val="center"/>
          </w:tcPr>
          <w:p w14:paraId="19E12338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6D10D376" w14:textId="75407FCE" w:rsidR="005F5561" w:rsidRPr="00DF1CB4" w:rsidRDefault="00AD299E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G</w:t>
            </w:r>
          </w:p>
        </w:tc>
        <w:tc>
          <w:tcPr>
            <w:tcW w:w="142" w:type="dxa"/>
            <w:vAlign w:val="center"/>
          </w:tcPr>
          <w:p w14:paraId="398D57F2" w14:textId="77777777" w:rsidR="005F5561" w:rsidRDefault="005F5561" w:rsidP="00DF1CB4"/>
        </w:tc>
        <w:tc>
          <w:tcPr>
            <w:tcW w:w="2749" w:type="dxa"/>
            <w:vAlign w:val="center"/>
          </w:tcPr>
          <w:p w14:paraId="7E739EF9" w14:textId="051D1526" w:rsidR="005F5561" w:rsidRPr="00FA4DB0" w:rsidRDefault="00294FEC" w:rsidP="00DF1CB4">
            <w:r>
              <w:t>a</w:t>
            </w:r>
            <w:r w:rsidR="00463CDC">
              <w:t>kashchohan236</w:t>
            </w:r>
          </w:p>
        </w:tc>
      </w:tr>
      <w:tr w:rsidR="00AD0DDD" w14:paraId="1B53995D" w14:textId="77777777" w:rsidTr="007679DC">
        <w:trPr>
          <w:trHeight w:val="161"/>
        </w:trPr>
        <w:tc>
          <w:tcPr>
            <w:tcW w:w="11430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7C77CF2B" w14:textId="77777777" w:rsidR="00AD0DDD" w:rsidRDefault="00AD0DDD" w:rsidP="00DF1CB4"/>
        </w:tc>
      </w:tr>
      <w:tr w:rsidR="00560EA0" w14:paraId="734C6CA6" w14:textId="77777777" w:rsidTr="007679DC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712F3842" w14:textId="77777777" w:rsidR="00560EA0" w:rsidRPr="005F5561" w:rsidRDefault="00085E1B" w:rsidP="00DF1CB4">
            <w:pPr>
              <w:pStyle w:val="Heading3"/>
            </w:pPr>
            <w:sdt>
              <w:sdtPr>
                <w:id w:val="723336852"/>
                <w:placeholder>
                  <w:docPart w:val="863B7590E9D144F8931A3299E61E8EB8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3B8E3403" w14:textId="77777777" w:rsidR="00560EA0" w:rsidRDefault="00560EA0" w:rsidP="00DF1CB4"/>
        </w:tc>
        <w:tc>
          <w:tcPr>
            <w:tcW w:w="4200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596E30A1" w14:textId="77777777" w:rsidR="00560EA0" w:rsidRDefault="00560EA0" w:rsidP="00DF1CB4"/>
        </w:tc>
      </w:tr>
      <w:tr w:rsidR="00560EA0" w14:paraId="10BF679C" w14:textId="77777777" w:rsidTr="007679DC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55F1062D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1A86DF84" w14:textId="77777777" w:rsidR="00560EA0" w:rsidRDefault="00560EA0" w:rsidP="00DF1CB4"/>
        </w:tc>
        <w:tc>
          <w:tcPr>
            <w:tcW w:w="4200" w:type="dxa"/>
            <w:gridSpan w:val="5"/>
            <w:shd w:val="clear" w:color="auto" w:fill="CADEE5" w:themeFill="background2"/>
            <w:vAlign w:val="bottom"/>
          </w:tcPr>
          <w:p w14:paraId="43398566" w14:textId="77777777" w:rsidR="00560EA0" w:rsidRDefault="00085E1B" w:rsidP="00DF1CB4">
            <w:pPr>
              <w:pStyle w:val="Heading3"/>
            </w:pPr>
            <w:sdt>
              <w:sdtPr>
                <w:id w:val="-2075571490"/>
                <w:placeholder>
                  <w:docPart w:val="BB4D3E37169B4E06802F5D13ACAFC897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30A64126" w14:textId="77777777" w:rsidTr="007679DC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19F67F13" w14:textId="1BD40FE6" w:rsidR="00807639" w:rsidRPr="00807639" w:rsidRDefault="00216B98" w:rsidP="00807639">
            <w:pPr>
              <w:pStyle w:val="Text"/>
              <w:rPr>
                <w:b/>
                <w:bCs/>
                <w:sz w:val="24"/>
              </w:rPr>
            </w:pPr>
            <w:r w:rsidRPr="00807639">
              <w:rPr>
                <w:b/>
                <w:bCs/>
                <w:sz w:val="24"/>
              </w:rPr>
              <w:t>To Enhance my professional skills, capabilities and knowledge in an</w:t>
            </w:r>
            <w:r w:rsidR="00807639" w:rsidRPr="00807639">
              <w:rPr>
                <w:b/>
                <w:bCs/>
                <w:sz w:val="24"/>
              </w:rPr>
              <w:t xml:space="preserve"> organization which recognizes the value of hard work and trusts me with responsibilities and challenge</w:t>
            </w:r>
            <w:r w:rsidR="00085E1B">
              <w:rPr>
                <w:b/>
                <w:bCs/>
                <w:sz w:val="24"/>
              </w:rPr>
              <w:t>s</w:t>
            </w:r>
          </w:p>
        </w:tc>
        <w:tc>
          <w:tcPr>
            <w:tcW w:w="284" w:type="dxa"/>
            <w:vMerge w:val="restart"/>
            <w:vAlign w:val="center"/>
          </w:tcPr>
          <w:p w14:paraId="2075C69C" w14:textId="77777777" w:rsidR="00AD6FA4" w:rsidRDefault="00AD6FA4" w:rsidP="00DF1CB4"/>
        </w:tc>
        <w:tc>
          <w:tcPr>
            <w:tcW w:w="4200" w:type="dxa"/>
            <w:gridSpan w:val="5"/>
            <w:vMerge w:val="restart"/>
            <w:shd w:val="clear" w:color="auto" w:fill="CADEE5" w:themeFill="background2"/>
          </w:tcPr>
          <w:p w14:paraId="0F3E1AC9" w14:textId="5A6010E2" w:rsidR="00AD299E" w:rsidRPr="00387D7A" w:rsidRDefault="00AD299E" w:rsidP="00AD299E">
            <w:pPr>
              <w:pStyle w:val="Text"/>
              <w:rPr>
                <w:b/>
                <w:bCs/>
                <w:color w:val="auto"/>
                <w:sz w:val="24"/>
              </w:rPr>
            </w:pPr>
            <w:r w:rsidRPr="00387D7A">
              <w:rPr>
                <w:b/>
                <w:bCs/>
                <w:color w:val="auto"/>
                <w:sz w:val="24"/>
              </w:rPr>
              <w:t xml:space="preserve">Bachelor of Computer Application </w:t>
            </w:r>
            <w:r w:rsidR="00387D7A">
              <w:rPr>
                <w:b/>
                <w:bCs/>
                <w:color w:val="auto"/>
                <w:sz w:val="24"/>
              </w:rPr>
              <w:t>( 60%)</w:t>
            </w:r>
          </w:p>
          <w:p w14:paraId="7C591723" w14:textId="77777777" w:rsidR="00AD6FA4" w:rsidRPr="00807639" w:rsidRDefault="00AD6FA4" w:rsidP="00DF1CB4">
            <w:pPr>
              <w:pStyle w:val="Text"/>
              <w:rPr>
                <w:color w:val="auto"/>
                <w:sz w:val="24"/>
              </w:rPr>
            </w:pPr>
          </w:p>
          <w:p w14:paraId="00D98F5B" w14:textId="2D32AE00" w:rsidR="00AD6FA4" w:rsidRPr="00387D7A" w:rsidRDefault="00AD299E" w:rsidP="00DF1CB4">
            <w:pPr>
              <w:pStyle w:val="Text"/>
              <w:rPr>
                <w:b/>
                <w:bCs/>
                <w:color w:val="auto"/>
                <w:szCs w:val="22"/>
              </w:rPr>
            </w:pPr>
            <w:r w:rsidRPr="00387D7A">
              <w:rPr>
                <w:b/>
                <w:bCs/>
                <w:color w:val="auto"/>
                <w:szCs w:val="22"/>
              </w:rPr>
              <w:t xml:space="preserve">Khalsa College of Amritsar </w:t>
            </w:r>
          </w:p>
          <w:p w14:paraId="355D506E" w14:textId="77777777" w:rsidR="00AD6FA4" w:rsidRPr="00387D7A" w:rsidRDefault="00AD6FA4" w:rsidP="00DF1CB4">
            <w:pPr>
              <w:pStyle w:val="Text"/>
              <w:rPr>
                <w:color w:val="auto"/>
                <w:szCs w:val="22"/>
              </w:rPr>
            </w:pPr>
          </w:p>
          <w:p w14:paraId="57E3528B" w14:textId="24F09AB0" w:rsidR="00AD6FA4" w:rsidRPr="00387D7A" w:rsidRDefault="00AD299E" w:rsidP="00DF1CB4">
            <w:pPr>
              <w:pStyle w:val="Text"/>
              <w:rPr>
                <w:b/>
                <w:bCs/>
                <w:color w:val="auto"/>
                <w:szCs w:val="22"/>
              </w:rPr>
            </w:pPr>
            <w:r w:rsidRPr="00387D7A">
              <w:rPr>
                <w:b/>
                <w:bCs/>
                <w:color w:val="auto"/>
                <w:szCs w:val="22"/>
              </w:rPr>
              <w:t xml:space="preserve">Punjab </w:t>
            </w:r>
          </w:p>
          <w:p w14:paraId="29DD68BD" w14:textId="77777777" w:rsidR="00807639" w:rsidRDefault="00807639" w:rsidP="00807639">
            <w:pPr>
              <w:pStyle w:val="Text"/>
              <w:ind w:left="0"/>
            </w:pPr>
          </w:p>
          <w:p w14:paraId="00FCFC61" w14:textId="1ACF4E69" w:rsidR="00AD6FA4" w:rsidRDefault="00AD299E" w:rsidP="00DF1CB4">
            <w:pPr>
              <w:pStyle w:val="Heading3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SKILLS </w:t>
            </w:r>
          </w:p>
          <w:p w14:paraId="7CD94C0E" w14:textId="77777777" w:rsidR="00807639" w:rsidRPr="00807639" w:rsidRDefault="00807639" w:rsidP="00807639">
            <w:pPr>
              <w:rPr>
                <w:lang w:val="en-AU" w:eastAsia="en-AU"/>
              </w:rPr>
            </w:pPr>
          </w:p>
          <w:p w14:paraId="5D75A484" w14:textId="0A517539" w:rsidR="00AD6FA4" w:rsidRDefault="00AD299E" w:rsidP="00AD299E">
            <w:pPr>
              <w:pStyle w:val="ListParagraph"/>
            </w:pPr>
            <w:r>
              <w:t>LEADERSHIP</w:t>
            </w:r>
          </w:p>
          <w:p w14:paraId="656FBA78" w14:textId="4A70CA51" w:rsidR="00AD299E" w:rsidRDefault="00AD299E" w:rsidP="00AD299E">
            <w:pPr>
              <w:pStyle w:val="ListParagraph"/>
            </w:pPr>
            <w:r>
              <w:t>COMMUNICATION skill</w:t>
            </w:r>
          </w:p>
          <w:p w14:paraId="16F93EE9" w14:textId="51B85408" w:rsidR="00AD299E" w:rsidRDefault="00AD299E" w:rsidP="00AD299E">
            <w:pPr>
              <w:pStyle w:val="ListParagraph"/>
            </w:pPr>
            <w:r>
              <w:t>FRIENDLY</w:t>
            </w:r>
          </w:p>
          <w:p w14:paraId="3CB9314B" w14:textId="5E61C0AF" w:rsidR="00AD299E" w:rsidRDefault="00AD299E" w:rsidP="00AD299E">
            <w:pPr>
              <w:pStyle w:val="ListParagraph"/>
            </w:pPr>
            <w:r>
              <w:t>hard WORKING</w:t>
            </w:r>
          </w:p>
          <w:p w14:paraId="7C5CB94C" w14:textId="77777777" w:rsidR="00216B98" w:rsidRDefault="00216B98" w:rsidP="00216B98">
            <w:pPr>
              <w:ind w:left="170"/>
            </w:pPr>
          </w:p>
          <w:p w14:paraId="05354F1F" w14:textId="7EC12420" w:rsidR="00AD6FA4" w:rsidRDefault="00AD299E" w:rsidP="00DF1CB4">
            <w:pPr>
              <w:pStyle w:val="Heading3"/>
            </w:pPr>
            <w:r>
              <w:t xml:space="preserve">INTEREST </w:t>
            </w:r>
          </w:p>
          <w:p w14:paraId="52DAC276" w14:textId="77777777" w:rsidR="00807639" w:rsidRPr="00807639" w:rsidRDefault="00807639" w:rsidP="00807639"/>
          <w:p w14:paraId="392500DA" w14:textId="5BA59A0A" w:rsidR="00AD299E" w:rsidRDefault="00AD299E" w:rsidP="00AD299E">
            <w:pPr>
              <w:pStyle w:val="ListParagraph"/>
            </w:pPr>
            <w:r>
              <w:t>Explor</w:t>
            </w:r>
            <w:r w:rsidR="00216B98">
              <w:t>ing</w:t>
            </w:r>
            <w:r>
              <w:t xml:space="preserve"> new things</w:t>
            </w:r>
            <w:r w:rsidR="00216B98">
              <w:t xml:space="preserve"> &amp; LEARNING</w:t>
            </w:r>
          </w:p>
          <w:p w14:paraId="547DD765" w14:textId="6E9D8D70" w:rsidR="00216B98" w:rsidRDefault="00216B98" w:rsidP="00216B98">
            <w:pPr>
              <w:pStyle w:val="ListParagraph"/>
            </w:pPr>
            <w:r>
              <w:t>BASKETBALL</w:t>
            </w:r>
          </w:p>
          <w:p w14:paraId="40A8C6B6" w14:textId="14D13683" w:rsidR="00AD299E" w:rsidRDefault="00AD299E" w:rsidP="00AD299E">
            <w:pPr>
              <w:pStyle w:val="ListParagraph"/>
            </w:pPr>
            <w:r>
              <w:t>running</w:t>
            </w:r>
          </w:p>
          <w:p w14:paraId="7BD989CE" w14:textId="4FD4D73E" w:rsidR="00216B98" w:rsidRDefault="00AD299E" w:rsidP="00216B98">
            <w:pPr>
              <w:pStyle w:val="ListParagraph"/>
            </w:pPr>
            <w:r>
              <w:t>gaming</w:t>
            </w:r>
          </w:p>
          <w:p w14:paraId="7510A78F" w14:textId="77777777" w:rsidR="00216B98" w:rsidRDefault="00216B98" w:rsidP="00216B98">
            <w:pPr>
              <w:ind w:left="170"/>
            </w:pPr>
          </w:p>
          <w:p w14:paraId="012D7055" w14:textId="473B23A7" w:rsidR="00807639" w:rsidRDefault="00216B98" w:rsidP="00807639">
            <w:pPr>
              <w:pStyle w:val="Heading3"/>
            </w:pPr>
            <w:r>
              <w:t>LANGUAGE</w:t>
            </w:r>
          </w:p>
          <w:p w14:paraId="493DD901" w14:textId="77777777" w:rsidR="00807639" w:rsidRPr="00807639" w:rsidRDefault="00807639" w:rsidP="00807639"/>
          <w:p w14:paraId="492361FA" w14:textId="689D0745" w:rsidR="00807639" w:rsidRDefault="00216B98" w:rsidP="00807639">
            <w:pPr>
              <w:pStyle w:val="ListParagraph"/>
              <w:numPr>
                <w:ilvl w:val="0"/>
                <w:numId w:val="14"/>
              </w:numPr>
            </w:pPr>
            <w:r>
              <w:t>ENGLISH</w:t>
            </w:r>
          </w:p>
          <w:p w14:paraId="15E7C4BE" w14:textId="70E78041" w:rsidR="00216B98" w:rsidRDefault="00216B98" w:rsidP="00216B98">
            <w:pPr>
              <w:pStyle w:val="ListParagraph"/>
              <w:numPr>
                <w:ilvl w:val="0"/>
                <w:numId w:val="14"/>
              </w:numPr>
            </w:pPr>
            <w:r>
              <w:t>hindi</w:t>
            </w:r>
          </w:p>
          <w:p w14:paraId="65552374" w14:textId="7583D35D" w:rsidR="00216B98" w:rsidRDefault="00216B98" w:rsidP="00FD43A7">
            <w:pPr>
              <w:pStyle w:val="ListParagraph"/>
              <w:numPr>
                <w:ilvl w:val="0"/>
                <w:numId w:val="14"/>
              </w:numPr>
            </w:pPr>
            <w:r>
              <w:t>punJabi</w:t>
            </w:r>
          </w:p>
          <w:p w14:paraId="399DD1B4" w14:textId="77777777" w:rsidR="00216B98" w:rsidRDefault="00216B98" w:rsidP="00216B98">
            <w:pPr>
              <w:ind w:left="170"/>
            </w:pPr>
          </w:p>
          <w:p w14:paraId="3750C51A" w14:textId="2615D924" w:rsidR="00AD299E" w:rsidRPr="00AD0DDD" w:rsidRDefault="00AD299E" w:rsidP="00AD299E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AD6FA4" w14:paraId="0D2228A2" w14:textId="77777777" w:rsidTr="007679DC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751E2C50" w14:textId="06ED4132" w:rsidR="00AD6FA4" w:rsidRDefault="00387D7A" w:rsidP="00DF1CB4">
            <w:pPr>
              <w:pStyle w:val="Heading3"/>
            </w:pPr>
            <w:r>
              <w:t>LANGUAGE skills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196ED47" w14:textId="77777777" w:rsidR="00AD6FA4" w:rsidRDefault="00AD6FA4" w:rsidP="00DF1CB4"/>
        </w:tc>
        <w:tc>
          <w:tcPr>
            <w:tcW w:w="4200" w:type="dxa"/>
            <w:gridSpan w:val="5"/>
            <w:vMerge/>
            <w:shd w:val="clear" w:color="auto" w:fill="CADEE5" w:themeFill="background2"/>
            <w:vAlign w:val="center"/>
          </w:tcPr>
          <w:p w14:paraId="36198C25" w14:textId="77777777" w:rsidR="00AD6FA4" w:rsidRDefault="00AD6FA4" w:rsidP="00DF1CB4"/>
        </w:tc>
      </w:tr>
      <w:tr w:rsidR="00AD6FA4" w14:paraId="07F0806C" w14:textId="77777777" w:rsidTr="007679DC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515A1C87" w14:textId="348F142E" w:rsidR="00387D7A" w:rsidRPr="00387D7A" w:rsidRDefault="00387D7A" w:rsidP="005E13F0">
            <w:pPr>
              <w:pStyle w:val="ListParagraph"/>
            </w:pPr>
            <w:r w:rsidRPr="00387D7A">
              <w:t>HTML</w:t>
            </w:r>
          </w:p>
          <w:p w14:paraId="4C1DAF4C" w14:textId="3AD46D3D" w:rsidR="00AD6FA4" w:rsidRPr="00387D7A" w:rsidRDefault="00387D7A" w:rsidP="005E13F0">
            <w:pPr>
              <w:pStyle w:val="ListParagraph"/>
            </w:pPr>
            <w:r w:rsidRPr="00387D7A">
              <w:t xml:space="preserve">CSS </w:t>
            </w:r>
          </w:p>
          <w:p w14:paraId="65F2F575" w14:textId="70966C97" w:rsidR="00AD6FA4" w:rsidRPr="00387D7A" w:rsidRDefault="00387D7A" w:rsidP="005E13F0">
            <w:pPr>
              <w:pStyle w:val="ListParagraph"/>
            </w:pPr>
            <w:r w:rsidRPr="00387D7A">
              <w:t xml:space="preserve">JAVA SCRIPT </w:t>
            </w:r>
            <w:r w:rsidR="00FA4DB0" w:rsidRPr="00387D7A">
              <w:t xml:space="preserve"> </w:t>
            </w:r>
          </w:p>
          <w:p w14:paraId="02CB49D0" w14:textId="77777777" w:rsidR="00387D7A" w:rsidRDefault="00387D7A" w:rsidP="005E13F0">
            <w:pPr>
              <w:pStyle w:val="ListParagraph"/>
            </w:pPr>
            <w:r>
              <w:t>REACT.JS</w:t>
            </w:r>
          </w:p>
          <w:p w14:paraId="1D6A065A" w14:textId="1E9155B1" w:rsidR="005E13F0" w:rsidRPr="005E13F0" w:rsidRDefault="005E13F0" w:rsidP="005E13F0">
            <w:pPr>
              <w:ind w:left="170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7825961" w14:textId="77777777" w:rsidR="00AD6FA4" w:rsidRDefault="00AD6FA4" w:rsidP="00DF1CB4"/>
        </w:tc>
        <w:tc>
          <w:tcPr>
            <w:tcW w:w="4200" w:type="dxa"/>
            <w:gridSpan w:val="5"/>
            <w:vMerge/>
            <w:shd w:val="clear" w:color="auto" w:fill="CADEE5" w:themeFill="background2"/>
            <w:vAlign w:val="center"/>
          </w:tcPr>
          <w:p w14:paraId="2EAB97EF" w14:textId="77777777" w:rsidR="00AD6FA4" w:rsidRDefault="00AD6FA4" w:rsidP="00DF1CB4"/>
        </w:tc>
      </w:tr>
      <w:tr w:rsidR="00AD6FA4" w14:paraId="0BBDF0A9" w14:textId="77777777" w:rsidTr="007679DC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01E2666" w14:textId="20642241" w:rsidR="00483C22" w:rsidRDefault="00387D7A" w:rsidP="00483C22">
            <w:pPr>
              <w:pStyle w:val="Heading3"/>
            </w:pPr>
            <w:r>
              <w:t xml:space="preserve">PERSONAL PROJECTS </w:t>
            </w:r>
          </w:p>
          <w:p w14:paraId="307B657C" w14:textId="5825C438" w:rsidR="00483C22" w:rsidRPr="00483C22" w:rsidRDefault="00483C22" w:rsidP="00483C22"/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8F10D02" w14:textId="77777777" w:rsidR="00AD6FA4" w:rsidRDefault="00AD6FA4" w:rsidP="00DF1CB4"/>
        </w:tc>
        <w:tc>
          <w:tcPr>
            <w:tcW w:w="4200" w:type="dxa"/>
            <w:gridSpan w:val="5"/>
            <w:vMerge/>
            <w:shd w:val="clear" w:color="auto" w:fill="CADEE5" w:themeFill="background2"/>
            <w:vAlign w:val="center"/>
          </w:tcPr>
          <w:p w14:paraId="228CB9BB" w14:textId="77777777" w:rsidR="00AD6FA4" w:rsidRDefault="00AD6FA4" w:rsidP="00DF1CB4"/>
        </w:tc>
      </w:tr>
      <w:tr w:rsidR="00AD6FA4" w14:paraId="41C96E7E" w14:textId="77777777" w:rsidTr="007679DC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75205AD" w14:textId="64E1E457" w:rsidR="005E13F0" w:rsidRDefault="00483C22" w:rsidP="005E13F0">
            <w:pPr>
              <w:pStyle w:val="ListParagraph"/>
            </w:pPr>
            <w:r>
              <w:t xml:space="preserve"> </w:t>
            </w:r>
            <w:r w:rsidRPr="00483C22">
              <w:t>PORTFOLIO – { HTML, CSS, JAVA SCRIPT }</w:t>
            </w:r>
          </w:p>
          <w:p w14:paraId="3BB8DB0E" w14:textId="77777777" w:rsidR="00294FEC" w:rsidRPr="00483C22" w:rsidRDefault="00294FEC" w:rsidP="00294FEC">
            <w:pPr>
              <w:ind w:left="170"/>
            </w:pPr>
          </w:p>
          <w:p w14:paraId="10C63FF1" w14:textId="458FFF29" w:rsidR="00483C22" w:rsidRPr="00483C22" w:rsidRDefault="00483C22" w:rsidP="005E13F0">
            <w:pPr>
              <w:pStyle w:val="ListParagraph"/>
            </w:pPr>
            <w:r w:rsidRPr="00483C22">
              <w:t xml:space="preserve">TIC TOC TOE – { HTML, CSS, JAVA SCRIPT }     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08FAB0A" w14:textId="77777777" w:rsidR="00AD6FA4" w:rsidRDefault="00AD6FA4" w:rsidP="00DF1CB4"/>
        </w:tc>
        <w:tc>
          <w:tcPr>
            <w:tcW w:w="4200" w:type="dxa"/>
            <w:gridSpan w:val="5"/>
            <w:vMerge/>
            <w:shd w:val="clear" w:color="auto" w:fill="CADEE5" w:themeFill="background2"/>
            <w:vAlign w:val="center"/>
          </w:tcPr>
          <w:p w14:paraId="42A151BC" w14:textId="77777777" w:rsidR="00AD6FA4" w:rsidRDefault="00AD6FA4" w:rsidP="00DF1CB4"/>
        </w:tc>
      </w:tr>
      <w:tr w:rsidR="00AD6FA4" w14:paraId="060A3A66" w14:textId="77777777" w:rsidTr="007679DC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7A09F67" w14:textId="77777777" w:rsidR="00AD6FA4" w:rsidRPr="00560EA0" w:rsidRDefault="00085E1B" w:rsidP="00DF1CB4">
            <w:pPr>
              <w:pStyle w:val="Heading3"/>
            </w:pPr>
            <w:sdt>
              <w:sdtPr>
                <w:id w:val="1845886759"/>
                <w:placeholder>
                  <w:docPart w:val="1E6BF9847D8F4B1182F1A5F3E1DBD43E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60EA0">
                  <w:t>Leadership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8102523" w14:textId="77777777" w:rsidR="00AD6FA4" w:rsidRDefault="00AD6FA4" w:rsidP="00DF1CB4"/>
        </w:tc>
        <w:tc>
          <w:tcPr>
            <w:tcW w:w="4200" w:type="dxa"/>
            <w:gridSpan w:val="5"/>
            <w:vMerge/>
            <w:shd w:val="clear" w:color="auto" w:fill="CADEE5" w:themeFill="background2"/>
            <w:vAlign w:val="center"/>
          </w:tcPr>
          <w:p w14:paraId="3E6D66B6" w14:textId="77777777" w:rsidR="00AD6FA4" w:rsidRDefault="00AD6FA4" w:rsidP="00DF1CB4"/>
        </w:tc>
      </w:tr>
      <w:tr w:rsidR="00AD6FA4" w14:paraId="525DCF4A" w14:textId="77777777" w:rsidTr="007679DC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225B0F98" w14:textId="77777777" w:rsidR="00B5471E" w:rsidRDefault="00B5471E" w:rsidP="00B5471E">
            <w:pPr>
              <w:pStyle w:val="Text"/>
              <w:rPr>
                <w:b/>
                <w:bCs/>
                <w:sz w:val="24"/>
              </w:rPr>
            </w:pPr>
          </w:p>
          <w:p w14:paraId="3FB5BD76" w14:textId="27DFE691" w:rsidR="00B5471E" w:rsidRPr="00B5471E" w:rsidRDefault="00B5471E" w:rsidP="00F36EE1">
            <w:pPr>
              <w:pStyle w:val="ListParagraph"/>
            </w:pPr>
            <w:r w:rsidRPr="00B5471E">
              <w:t>NCC CAMPUS HOLDER</w:t>
            </w:r>
          </w:p>
          <w:p w14:paraId="2C342D17" w14:textId="238FCB21" w:rsidR="00B5471E" w:rsidRPr="00560EA0" w:rsidRDefault="0032432E" w:rsidP="00FD43A7">
            <w:pPr>
              <w:pStyle w:val="ListParagraph"/>
            </w:pPr>
            <w:r>
              <w:t>best student of the year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68B28B0B" w14:textId="77777777" w:rsidR="00AD6FA4" w:rsidRDefault="00AD6FA4" w:rsidP="00DF1CB4"/>
        </w:tc>
        <w:tc>
          <w:tcPr>
            <w:tcW w:w="4200" w:type="dxa"/>
            <w:gridSpan w:val="5"/>
            <w:vMerge/>
            <w:shd w:val="clear" w:color="auto" w:fill="CADEE5" w:themeFill="background2"/>
            <w:vAlign w:val="center"/>
          </w:tcPr>
          <w:p w14:paraId="248D0DF9" w14:textId="77777777" w:rsidR="00AD6FA4" w:rsidRDefault="00AD6FA4" w:rsidP="00DF1CB4"/>
        </w:tc>
      </w:tr>
      <w:tr w:rsidR="00AD6FA4" w14:paraId="6B3393F6" w14:textId="77777777" w:rsidTr="007679DC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73E62ECF" w14:textId="6DFD0131" w:rsidR="00AD6FA4" w:rsidRPr="00560EA0" w:rsidRDefault="00807639" w:rsidP="00DF1CB4">
            <w:pPr>
              <w:pStyle w:val="Heading3"/>
            </w:pPr>
            <w:r>
              <w:t>CERTIFICATEs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09EAEBD" w14:textId="77777777" w:rsidR="00AD6FA4" w:rsidRDefault="00AD6FA4" w:rsidP="00DF1CB4"/>
        </w:tc>
        <w:tc>
          <w:tcPr>
            <w:tcW w:w="4200" w:type="dxa"/>
            <w:gridSpan w:val="5"/>
            <w:vMerge/>
            <w:shd w:val="clear" w:color="auto" w:fill="CADEE5" w:themeFill="background2"/>
            <w:vAlign w:val="center"/>
          </w:tcPr>
          <w:p w14:paraId="42A26619" w14:textId="77777777" w:rsidR="00AD6FA4" w:rsidRDefault="00AD6FA4" w:rsidP="00DF1CB4"/>
        </w:tc>
      </w:tr>
      <w:tr w:rsidR="00AD6FA4" w14:paraId="427A1AE8" w14:textId="77777777" w:rsidTr="007679DC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BC85CEA" w14:textId="77777777" w:rsidR="00FD43A7" w:rsidRDefault="00FD43A7" w:rsidP="00DF1CB4">
            <w:pPr>
              <w:pStyle w:val="Text"/>
              <w:rPr>
                <w:rFonts w:ascii="Franklin Gothic Demi" w:hAnsi="Franklin Gothic Demi"/>
              </w:rPr>
            </w:pPr>
          </w:p>
          <w:p w14:paraId="34C03E20" w14:textId="0BE0D7ED" w:rsidR="00AD6FA4" w:rsidRPr="00FD43A7" w:rsidRDefault="00807639" w:rsidP="00FD43A7">
            <w:pPr>
              <w:pStyle w:val="ListParagraph"/>
              <w:rPr>
                <w:szCs w:val="22"/>
              </w:rPr>
            </w:pPr>
            <w:r w:rsidRPr="00FD43A7">
              <w:rPr>
                <w:szCs w:val="22"/>
              </w:rPr>
              <w:t>Web Development Course - Udemy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4E1C31E8" w14:textId="77777777" w:rsidR="00AD6FA4" w:rsidRDefault="00AD6FA4" w:rsidP="00DF1CB4"/>
        </w:tc>
        <w:tc>
          <w:tcPr>
            <w:tcW w:w="4200" w:type="dxa"/>
            <w:gridSpan w:val="5"/>
            <w:vMerge/>
            <w:shd w:val="clear" w:color="auto" w:fill="CADEE5" w:themeFill="background2"/>
            <w:vAlign w:val="center"/>
          </w:tcPr>
          <w:p w14:paraId="2AB37AC8" w14:textId="77777777" w:rsidR="00AD6FA4" w:rsidRDefault="00AD6FA4" w:rsidP="00DF1CB4"/>
        </w:tc>
      </w:tr>
      <w:tr w:rsidR="00AD6FA4" w14:paraId="47390595" w14:textId="77777777" w:rsidTr="007679DC">
        <w:trPr>
          <w:trHeight w:val="482"/>
        </w:trPr>
        <w:tc>
          <w:tcPr>
            <w:tcW w:w="11430" w:type="dxa"/>
            <w:gridSpan w:val="18"/>
            <w:tcBorders>
              <w:bottom w:val="single" w:sz="36" w:space="0" w:color="CADEE5" w:themeColor="background2"/>
            </w:tcBorders>
          </w:tcPr>
          <w:p w14:paraId="6166FE5C" w14:textId="77777777" w:rsidR="00AD6FA4" w:rsidRDefault="00AD6FA4" w:rsidP="00DF1CB4"/>
        </w:tc>
      </w:tr>
    </w:tbl>
    <w:p w14:paraId="71981020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FE372" w14:textId="77777777" w:rsidR="00AD299E" w:rsidRDefault="00AD299E" w:rsidP="00DF1CB4">
      <w:r>
        <w:separator/>
      </w:r>
    </w:p>
  </w:endnote>
  <w:endnote w:type="continuationSeparator" w:id="0">
    <w:p w14:paraId="3BBD9C75" w14:textId="77777777" w:rsidR="00AD299E" w:rsidRDefault="00AD299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D8EA0" w14:textId="77777777" w:rsidR="00AD299E" w:rsidRDefault="00AD299E" w:rsidP="00DF1CB4">
      <w:r>
        <w:separator/>
      </w:r>
    </w:p>
  </w:footnote>
  <w:footnote w:type="continuationSeparator" w:id="0">
    <w:p w14:paraId="7C2B3080" w14:textId="77777777" w:rsidR="00AD299E" w:rsidRDefault="00AD299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730E9"/>
    <w:multiLevelType w:val="hybridMultilevel"/>
    <w:tmpl w:val="71FA0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B6489"/>
    <w:multiLevelType w:val="hybridMultilevel"/>
    <w:tmpl w:val="2AD4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85DB2"/>
    <w:multiLevelType w:val="hybridMultilevel"/>
    <w:tmpl w:val="6B7CE99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620D5CDF"/>
    <w:multiLevelType w:val="hybridMultilevel"/>
    <w:tmpl w:val="52C6EB14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6EF446A2"/>
    <w:multiLevelType w:val="hybridMultilevel"/>
    <w:tmpl w:val="2C18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80218"/>
    <w:multiLevelType w:val="hybridMultilevel"/>
    <w:tmpl w:val="F01638D2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506478884">
    <w:abstractNumId w:val="0"/>
  </w:num>
  <w:num w:numId="2" w16cid:durableId="1595700514">
    <w:abstractNumId w:val="1"/>
  </w:num>
  <w:num w:numId="3" w16cid:durableId="1650674414">
    <w:abstractNumId w:val="2"/>
  </w:num>
  <w:num w:numId="4" w16cid:durableId="1651901857">
    <w:abstractNumId w:val="3"/>
  </w:num>
  <w:num w:numId="5" w16cid:durableId="1824003894">
    <w:abstractNumId w:val="8"/>
  </w:num>
  <w:num w:numId="6" w16cid:durableId="172695288">
    <w:abstractNumId w:val="4"/>
  </w:num>
  <w:num w:numId="7" w16cid:durableId="828785773">
    <w:abstractNumId w:val="5"/>
  </w:num>
  <w:num w:numId="8" w16cid:durableId="809178038">
    <w:abstractNumId w:val="6"/>
  </w:num>
  <w:num w:numId="9" w16cid:durableId="975136469">
    <w:abstractNumId w:val="7"/>
  </w:num>
  <w:num w:numId="10" w16cid:durableId="1010638554">
    <w:abstractNumId w:val="9"/>
  </w:num>
  <w:num w:numId="11" w16cid:durableId="1909605020">
    <w:abstractNumId w:val="12"/>
  </w:num>
  <w:num w:numId="12" w16cid:durableId="1318148528">
    <w:abstractNumId w:val="11"/>
  </w:num>
  <w:num w:numId="13" w16cid:durableId="1115707650">
    <w:abstractNumId w:val="15"/>
  </w:num>
  <w:num w:numId="14" w16cid:durableId="1434325216">
    <w:abstractNumId w:val="10"/>
  </w:num>
  <w:num w:numId="15" w16cid:durableId="338504028">
    <w:abstractNumId w:val="14"/>
  </w:num>
  <w:num w:numId="16" w16cid:durableId="1487480457">
    <w:abstractNumId w:val="13"/>
  </w:num>
  <w:num w:numId="17" w16cid:durableId="20218553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9E"/>
    <w:rsid w:val="00085E1B"/>
    <w:rsid w:val="00216B98"/>
    <w:rsid w:val="00283C51"/>
    <w:rsid w:val="00294FEC"/>
    <w:rsid w:val="002B73E2"/>
    <w:rsid w:val="002D3AB8"/>
    <w:rsid w:val="0032432E"/>
    <w:rsid w:val="00387D7A"/>
    <w:rsid w:val="00413477"/>
    <w:rsid w:val="00463CDC"/>
    <w:rsid w:val="00483C22"/>
    <w:rsid w:val="004A586E"/>
    <w:rsid w:val="00523103"/>
    <w:rsid w:val="00560EA0"/>
    <w:rsid w:val="005E09DE"/>
    <w:rsid w:val="005E13F0"/>
    <w:rsid w:val="005F5561"/>
    <w:rsid w:val="00680892"/>
    <w:rsid w:val="006C60E6"/>
    <w:rsid w:val="00722095"/>
    <w:rsid w:val="007679DC"/>
    <w:rsid w:val="00807639"/>
    <w:rsid w:val="009835F5"/>
    <w:rsid w:val="00A12CD9"/>
    <w:rsid w:val="00A520FA"/>
    <w:rsid w:val="00AB03FA"/>
    <w:rsid w:val="00AC57FF"/>
    <w:rsid w:val="00AD0DDD"/>
    <w:rsid w:val="00AD299E"/>
    <w:rsid w:val="00AD6FA4"/>
    <w:rsid w:val="00B5471E"/>
    <w:rsid w:val="00D06709"/>
    <w:rsid w:val="00D74C88"/>
    <w:rsid w:val="00D8794B"/>
    <w:rsid w:val="00D940D9"/>
    <w:rsid w:val="00DF1CB4"/>
    <w:rsid w:val="00E14266"/>
    <w:rsid w:val="00F36EE1"/>
    <w:rsid w:val="00F52A01"/>
    <w:rsid w:val="00F911E9"/>
    <w:rsid w:val="00FA4DB0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28E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ash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63B7590E9D144F8931A3299E61E8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39D79-302E-45FE-9E1F-F487BD60DFEB}"/>
      </w:docPartPr>
      <w:docPartBody>
        <w:p w:rsidR="002D5BDD" w:rsidRDefault="002D5BDD">
          <w:pPr>
            <w:pStyle w:val="863B7590E9D144F8931A3299E61E8EB8"/>
          </w:pPr>
          <w:r w:rsidRPr="005F5561">
            <w:t>Objective</w:t>
          </w:r>
        </w:p>
      </w:docPartBody>
    </w:docPart>
    <w:docPart>
      <w:docPartPr>
        <w:name w:val="BB4D3E37169B4E06802F5D13ACAFC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7F8D1-B30F-4563-B251-B26C9AF4B3A7}"/>
      </w:docPartPr>
      <w:docPartBody>
        <w:p w:rsidR="002D5BDD" w:rsidRDefault="002D5BDD">
          <w:pPr>
            <w:pStyle w:val="BB4D3E37169B4E06802F5D13ACAFC897"/>
          </w:pPr>
          <w:r w:rsidRPr="00AD0DDD">
            <w:t>Education</w:t>
          </w:r>
        </w:p>
      </w:docPartBody>
    </w:docPart>
    <w:docPart>
      <w:docPartPr>
        <w:name w:val="1E6BF9847D8F4B1182F1A5F3E1DBD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9D686-0A7F-44E0-B612-5AE4F4F3DD1B}"/>
      </w:docPartPr>
      <w:docPartBody>
        <w:p w:rsidR="002D5BDD" w:rsidRDefault="002D5BDD">
          <w:pPr>
            <w:pStyle w:val="1E6BF9847D8F4B1182F1A5F3E1DBD43E"/>
          </w:pPr>
          <w:r w:rsidRPr="00560EA0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774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DD"/>
    <w:rsid w:val="002D5BDD"/>
    <w:rsid w:val="00AC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B0361310B043F9AA101B4757CE5E2B">
    <w:name w:val="3FB0361310B043F9AA101B4757CE5E2B"/>
    <w:rsid w:val="00AC04B0"/>
  </w:style>
  <w:style w:type="paragraph" w:customStyle="1" w:styleId="92DB4172ECE54ED5A6497FEEC033BE88">
    <w:name w:val="92DB4172ECE54ED5A6497FEEC033BE88"/>
    <w:rsid w:val="00AC04B0"/>
  </w:style>
  <w:style w:type="paragraph" w:customStyle="1" w:styleId="D94413E425D2497381A2D5F95A44CC82">
    <w:name w:val="D94413E425D2497381A2D5F95A44CC82"/>
    <w:rsid w:val="00AC04B0"/>
  </w:style>
  <w:style w:type="paragraph" w:customStyle="1" w:styleId="4A5EF4D906A0495E9D0FBCFF28DD08A1">
    <w:name w:val="4A5EF4D906A0495E9D0FBCFF28DD08A1"/>
  </w:style>
  <w:style w:type="paragraph" w:customStyle="1" w:styleId="2F316975386D483693447B01E0E169D2">
    <w:name w:val="2F316975386D483693447B01E0E169D2"/>
  </w:style>
  <w:style w:type="paragraph" w:customStyle="1" w:styleId="863B7590E9D144F8931A3299E61E8EB8">
    <w:name w:val="863B7590E9D144F8931A3299E61E8EB8"/>
  </w:style>
  <w:style w:type="paragraph" w:customStyle="1" w:styleId="BB4D3E37169B4E06802F5D13ACAFC897">
    <w:name w:val="BB4D3E37169B4E06802F5D13ACAFC897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Cs w:val="24"/>
      <w:lang w:bidi="ar-SA"/>
      <w14:ligatures w14:val="none"/>
    </w:rPr>
  </w:style>
  <w:style w:type="paragraph" w:customStyle="1" w:styleId="1E6BF9847D8F4B1182F1A5F3E1DBD43E">
    <w:name w:val="1E6BF9847D8F4B1182F1A5F3E1DBD4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2024-04-10T04:24:00Z</dcterms:created>
  <dcterms:modified xsi:type="dcterms:W3CDTF">2024-04-11T08:04:00Z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
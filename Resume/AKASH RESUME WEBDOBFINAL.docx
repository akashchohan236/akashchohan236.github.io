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4CD2A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1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0"/>
        <w:gridCol w:w="406"/>
        <w:gridCol w:w="141"/>
        <w:gridCol w:w="2130"/>
        <w:gridCol w:w="20"/>
        <w:gridCol w:w="402"/>
        <w:gridCol w:w="142"/>
        <w:gridCol w:w="2126"/>
        <w:gridCol w:w="142"/>
        <w:gridCol w:w="142"/>
        <w:gridCol w:w="433"/>
        <w:gridCol w:w="26"/>
        <w:gridCol w:w="816"/>
        <w:gridCol w:w="284"/>
        <w:gridCol w:w="1649"/>
        <w:gridCol w:w="2551"/>
      </w:tblGrid>
      <w:tr w:rsidR="00AD0DDD" w14:paraId="13144FD5" w14:textId="77777777" w:rsidTr="007679DC">
        <w:trPr>
          <w:trHeight w:val="1620"/>
        </w:trPr>
        <w:tc>
          <w:tcPr>
            <w:tcW w:w="11430" w:type="dxa"/>
            <w:gridSpan w:val="16"/>
            <w:tcBorders>
              <w:bottom w:val="single" w:sz="24" w:space="0" w:color="2C3B57" w:themeColor="text2"/>
            </w:tcBorders>
          </w:tcPr>
          <w:p w14:paraId="0BBF7CFB" w14:textId="366DC187" w:rsidR="00AD0DDD" w:rsidRPr="007679DC" w:rsidRDefault="00AD299E" w:rsidP="00DF1CB4">
            <w:pPr>
              <w:pStyle w:val="Heading1"/>
              <w:rPr>
                <w:sz w:val="72"/>
                <w:szCs w:val="72"/>
              </w:rPr>
            </w:pPr>
            <w:r w:rsidRPr="007679DC">
              <w:rPr>
                <w:sz w:val="72"/>
                <w:szCs w:val="72"/>
              </w:rPr>
              <w:t>Akash</w:t>
            </w:r>
          </w:p>
          <w:p w14:paraId="4C2A6FEA" w14:textId="3C9D0CAB" w:rsidR="00AD0DDD" w:rsidRPr="005E13F0" w:rsidRDefault="00AD299E" w:rsidP="005E13F0">
            <w:pPr>
              <w:pStyle w:val="Heading2"/>
            </w:pPr>
            <w:r w:rsidRPr="005E13F0">
              <w:t>web devepoler</w:t>
            </w:r>
          </w:p>
        </w:tc>
      </w:tr>
      <w:tr w:rsidR="00AD0DDD" w14:paraId="064C9704" w14:textId="77777777" w:rsidTr="007679DC">
        <w:trPr>
          <w:trHeight w:val="149"/>
        </w:trPr>
        <w:tc>
          <w:tcPr>
            <w:tcW w:w="11430" w:type="dxa"/>
            <w:gridSpan w:val="16"/>
            <w:tcBorders>
              <w:top w:val="single" w:sz="24" w:space="0" w:color="2C3B57" w:themeColor="text2"/>
            </w:tcBorders>
            <w:vAlign w:val="center"/>
          </w:tcPr>
          <w:p w14:paraId="0D476078" w14:textId="77777777" w:rsidR="00AD0DDD" w:rsidRDefault="00AD0DDD" w:rsidP="00DF1CB4"/>
        </w:tc>
      </w:tr>
      <w:tr w:rsidR="00BA68E1" w14:paraId="34A6C246" w14:textId="77777777" w:rsidTr="00BA68E1">
        <w:trPr>
          <w:gridAfter w:val="1"/>
          <w:wAfter w:w="2551" w:type="dxa"/>
          <w:trHeight w:val="314"/>
        </w:trPr>
        <w:tc>
          <w:tcPr>
            <w:tcW w:w="20" w:type="dxa"/>
            <w:vAlign w:val="center"/>
          </w:tcPr>
          <w:p w14:paraId="434A2981" w14:textId="77777777" w:rsidR="00BA68E1" w:rsidRPr="00D06709" w:rsidRDefault="00BA68E1" w:rsidP="00DF1CB4"/>
        </w:tc>
        <w:tc>
          <w:tcPr>
            <w:tcW w:w="406" w:type="dxa"/>
            <w:shd w:val="clear" w:color="auto" w:fill="2C3B57" w:themeFill="text2"/>
            <w:vAlign w:val="center"/>
          </w:tcPr>
          <w:p w14:paraId="0F27046C" w14:textId="77777777" w:rsidR="00BA68E1" w:rsidRPr="00DF1CB4" w:rsidRDefault="00BA68E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66E14C71" w14:textId="77777777" w:rsidR="00BA68E1" w:rsidRPr="00D06709" w:rsidRDefault="00BA68E1" w:rsidP="00DF1CB4"/>
        </w:tc>
        <w:tc>
          <w:tcPr>
            <w:tcW w:w="2130" w:type="dxa"/>
            <w:vAlign w:val="center"/>
          </w:tcPr>
          <w:p w14:paraId="6C3E8781" w14:textId="07276872" w:rsidR="00BA68E1" w:rsidRPr="00FA4DB0" w:rsidRDefault="00BA68E1" w:rsidP="00DF1CB4">
            <w:r>
              <w:t>6283991551</w:t>
            </w:r>
          </w:p>
        </w:tc>
        <w:tc>
          <w:tcPr>
            <w:tcW w:w="20" w:type="dxa"/>
            <w:vAlign w:val="center"/>
          </w:tcPr>
          <w:p w14:paraId="35E154C1" w14:textId="00D602F4" w:rsidR="00BA68E1" w:rsidRDefault="00BA68E1" w:rsidP="00DF1CB4">
            <w:r>
              <w:t xml:space="preserve">               </w:t>
            </w:r>
          </w:p>
        </w:tc>
        <w:tc>
          <w:tcPr>
            <w:tcW w:w="402" w:type="dxa"/>
            <w:shd w:val="clear" w:color="auto" w:fill="2C3B57" w:themeFill="text2"/>
            <w:vAlign w:val="center"/>
          </w:tcPr>
          <w:p w14:paraId="207D3161" w14:textId="77777777" w:rsidR="00BA68E1" w:rsidRPr="00DF1CB4" w:rsidRDefault="00BA68E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7DDC11BA" w14:textId="77777777" w:rsidR="00BA68E1" w:rsidRDefault="00BA68E1" w:rsidP="00DF1CB4"/>
        </w:tc>
        <w:tc>
          <w:tcPr>
            <w:tcW w:w="2126" w:type="dxa"/>
            <w:vAlign w:val="center"/>
          </w:tcPr>
          <w:p w14:paraId="7EA11550" w14:textId="2B0EBA66" w:rsidR="00BA68E1" w:rsidRPr="00FA4DB0" w:rsidRDefault="00BA68E1" w:rsidP="00DF1CB4">
            <w:r>
              <w:t>akashchohan51915@gmail.com</w:t>
            </w:r>
          </w:p>
        </w:tc>
        <w:tc>
          <w:tcPr>
            <w:tcW w:w="142" w:type="dxa"/>
            <w:vAlign w:val="center"/>
          </w:tcPr>
          <w:p w14:paraId="04BB8AF0" w14:textId="77777777" w:rsidR="00BA68E1" w:rsidRDefault="00BA68E1" w:rsidP="00DF1CB4"/>
        </w:tc>
        <w:tc>
          <w:tcPr>
            <w:tcW w:w="142" w:type="dxa"/>
            <w:vAlign w:val="center"/>
          </w:tcPr>
          <w:p w14:paraId="19E12338" w14:textId="6A7AF00F" w:rsidR="00BA68E1" w:rsidRDefault="00BA68E1" w:rsidP="00DF1CB4">
            <w:r>
              <w:t xml:space="preserve">  </w:t>
            </w:r>
          </w:p>
        </w:tc>
        <w:tc>
          <w:tcPr>
            <w:tcW w:w="433" w:type="dxa"/>
            <w:shd w:val="clear" w:color="auto" w:fill="2C3B57" w:themeFill="text2"/>
            <w:vAlign w:val="center"/>
          </w:tcPr>
          <w:p w14:paraId="6D10D376" w14:textId="75407FCE" w:rsidR="00BA68E1" w:rsidRPr="00DF1CB4" w:rsidRDefault="00BA68E1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</w:rPr>
              <w:t>G</w:t>
            </w:r>
          </w:p>
        </w:tc>
        <w:tc>
          <w:tcPr>
            <w:tcW w:w="26" w:type="dxa"/>
            <w:vAlign w:val="center"/>
          </w:tcPr>
          <w:p w14:paraId="398D57F2" w14:textId="77777777" w:rsidR="00BA68E1" w:rsidRDefault="00BA68E1" w:rsidP="00DF1CB4"/>
        </w:tc>
        <w:tc>
          <w:tcPr>
            <w:tcW w:w="2749" w:type="dxa"/>
            <w:gridSpan w:val="3"/>
            <w:vAlign w:val="center"/>
          </w:tcPr>
          <w:p w14:paraId="7E739EF9" w14:textId="589A50E8" w:rsidR="00BA68E1" w:rsidRPr="00FA4DB0" w:rsidRDefault="00BA68E1" w:rsidP="00DF1CB4">
            <w:r>
              <w:t xml:space="preserve"> akashchohan236</w:t>
            </w:r>
          </w:p>
        </w:tc>
      </w:tr>
      <w:tr w:rsidR="00AD0DDD" w14:paraId="1B53995D" w14:textId="77777777" w:rsidTr="007679DC">
        <w:trPr>
          <w:trHeight w:val="161"/>
        </w:trPr>
        <w:tc>
          <w:tcPr>
            <w:tcW w:w="11430" w:type="dxa"/>
            <w:gridSpan w:val="16"/>
            <w:tcBorders>
              <w:bottom w:val="single" w:sz="24" w:space="0" w:color="CADEE5" w:themeColor="background2"/>
            </w:tcBorders>
            <w:vAlign w:val="center"/>
          </w:tcPr>
          <w:p w14:paraId="7C77CF2B" w14:textId="77777777" w:rsidR="00AD0DDD" w:rsidRDefault="00AD0DDD" w:rsidP="00DF1CB4"/>
        </w:tc>
      </w:tr>
      <w:tr w:rsidR="00560EA0" w14:paraId="734C6CA6" w14:textId="77777777" w:rsidTr="007679DC">
        <w:trPr>
          <w:trHeight w:val="174"/>
        </w:trPr>
        <w:tc>
          <w:tcPr>
            <w:tcW w:w="6946" w:type="dxa"/>
            <w:gridSpan w:val="13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712F3842" w14:textId="77777777" w:rsidR="00560EA0" w:rsidRPr="005F5561" w:rsidRDefault="00000000" w:rsidP="00DF1CB4">
            <w:pPr>
              <w:pStyle w:val="Heading3"/>
            </w:pPr>
            <w:sdt>
              <w:sdtPr>
                <w:id w:val="723336852"/>
                <w:placeholder>
                  <w:docPart w:val="863B7590E9D144F8931A3299E61E8EB8"/>
                </w:placeholder>
                <w:temporary/>
                <w:showingPlcHdr/>
                <w15:appearance w15:val="hidden"/>
              </w:sdtPr>
              <w:sdtContent>
                <w:r w:rsidR="00FA4DB0"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3B8E3403" w14:textId="77777777" w:rsidR="00560EA0" w:rsidRDefault="00560EA0" w:rsidP="00DF1CB4"/>
        </w:tc>
        <w:tc>
          <w:tcPr>
            <w:tcW w:w="4200" w:type="dxa"/>
            <w:gridSpan w:val="2"/>
            <w:tcBorders>
              <w:top w:val="single" w:sz="24" w:space="0" w:color="CADEE5" w:themeColor="background2"/>
            </w:tcBorders>
            <w:vAlign w:val="bottom"/>
          </w:tcPr>
          <w:p w14:paraId="596E30A1" w14:textId="77777777" w:rsidR="00560EA0" w:rsidRDefault="00560EA0" w:rsidP="00DF1CB4"/>
        </w:tc>
      </w:tr>
      <w:tr w:rsidR="00560EA0" w14:paraId="10BF679C" w14:textId="77777777" w:rsidTr="007679DC">
        <w:trPr>
          <w:trHeight w:val="426"/>
        </w:trPr>
        <w:tc>
          <w:tcPr>
            <w:tcW w:w="6946" w:type="dxa"/>
            <w:gridSpan w:val="13"/>
            <w:vMerge/>
            <w:tcBorders>
              <w:bottom w:val="single" w:sz="8" w:space="0" w:color="2C3B57" w:themeColor="text2"/>
            </w:tcBorders>
            <w:vAlign w:val="bottom"/>
          </w:tcPr>
          <w:p w14:paraId="55F1062D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1A86DF84" w14:textId="77777777" w:rsidR="00560EA0" w:rsidRDefault="00560EA0" w:rsidP="00DF1CB4"/>
        </w:tc>
        <w:tc>
          <w:tcPr>
            <w:tcW w:w="4200" w:type="dxa"/>
            <w:gridSpan w:val="2"/>
            <w:shd w:val="clear" w:color="auto" w:fill="CADEE5" w:themeFill="background2"/>
            <w:vAlign w:val="bottom"/>
          </w:tcPr>
          <w:p w14:paraId="43398566" w14:textId="77777777" w:rsidR="00560EA0" w:rsidRDefault="00000000" w:rsidP="00DF1CB4">
            <w:pPr>
              <w:pStyle w:val="Heading3"/>
            </w:pPr>
            <w:sdt>
              <w:sdtPr>
                <w:id w:val="-2075571490"/>
                <w:placeholder>
                  <w:docPart w:val="BB4D3E37169B4E06802F5D13ACAFC897"/>
                </w:placeholder>
                <w:temporary/>
                <w:showingPlcHdr/>
                <w15:appearance w15:val="hidden"/>
              </w:sdtPr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30A64126" w14:textId="77777777" w:rsidTr="007679DC">
        <w:trPr>
          <w:trHeight w:val="1684"/>
        </w:trPr>
        <w:tc>
          <w:tcPr>
            <w:tcW w:w="6946" w:type="dxa"/>
            <w:gridSpan w:val="13"/>
            <w:tcBorders>
              <w:top w:val="single" w:sz="8" w:space="0" w:color="2C3B57" w:themeColor="text2"/>
            </w:tcBorders>
          </w:tcPr>
          <w:p w14:paraId="19F67F13" w14:textId="0AB8DB54" w:rsidR="00807639" w:rsidRPr="00807639" w:rsidRDefault="009E11AA" w:rsidP="00807639">
            <w:pPr>
              <w:pStyle w:val="Tex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Highly motivated and enthusiastic web development student with a strong foundation in HTML, CSS, JavaScript, and React . Proficient in building responsive and interactive web application . Eager to learn and gro</w:t>
            </w:r>
            <w:r w:rsidR="00207719">
              <w:rPr>
                <w:b/>
                <w:bCs/>
                <w:sz w:val="24"/>
              </w:rPr>
              <w:t xml:space="preserve">w </w:t>
            </w:r>
            <w:r>
              <w:rPr>
                <w:b/>
                <w:bCs/>
                <w:sz w:val="24"/>
              </w:rPr>
              <w:t xml:space="preserve">in a dynamic environment </w:t>
            </w:r>
            <w:r w:rsidR="00523558">
              <w:rPr>
                <w:b/>
                <w:bCs/>
                <w:sz w:val="24"/>
              </w:rPr>
              <w:t>.</w:t>
            </w:r>
          </w:p>
        </w:tc>
        <w:tc>
          <w:tcPr>
            <w:tcW w:w="284" w:type="dxa"/>
            <w:vMerge w:val="restart"/>
            <w:vAlign w:val="center"/>
          </w:tcPr>
          <w:p w14:paraId="2075C69C" w14:textId="77777777" w:rsidR="00AD6FA4" w:rsidRDefault="00AD6FA4" w:rsidP="00DF1CB4"/>
        </w:tc>
        <w:tc>
          <w:tcPr>
            <w:tcW w:w="4200" w:type="dxa"/>
            <w:gridSpan w:val="2"/>
            <w:vMerge w:val="restart"/>
            <w:shd w:val="clear" w:color="auto" w:fill="CADEE5" w:themeFill="background2"/>
          </w:tcPr>
          <w:p w14:paraId="0F3E1AC9" w14:textId="5A6010E2" w:rsidR="00AD299E" w:rsidRPr="00387D7A" w:rsidRDefault="00AD299E" w:rsidP="00AD299E">
            <w:pPr>
              <w:pStyle w:val="Text"/>
              <w:rPr>
                <w:b/>
                <w:bCs/>
                <w:color w:val="auto"/>
                <w:sz w:val="24"/>
              </w:rPr>
            </w:pPr>
            <w:r w:rsidRPr="00387D7A">
              <w:rPr>
                <w:b/>
                <w:bCs/>
                <w:color w:val="auto"/>
                <w:sz w:val="24"/>
              </w:rPr>
              <w:t xml:space="preserve">Bachelor of Computer Application </w:t>
            </w:r>
            <w:r w:rsidR="00387D7A">
              <w:rPr>
                <w:b/>
                <w:bCs/>
                <w:color w:val="auto"/>
                <w:sz w:val="24"/>
              </w:rPr>
              <w:t>( 60%)</w:t>
            </w:r>
          </w:p>
          <w:p w14:paraId="7C591723" w14:textId="77777777" w:rsidR="00AD6FA4" w:rsidRPr="00807639" w:rsidRDefault="00AD6FA4" w:rsidP="00DF1CB4">
            <w:pPr>
              <w:pStyle w:val="Text"/>
              <w:rPr>
                <w:color w:val="auto"/>
                <w:sz w:val="24"/>
              </w:rPr>
            </w:pPr>
          </w:p>
          <w:p w14:paraId="00D98F5B" w14:textId="2D32AE00" w:rsidR="00AD6FA4" w:rsidRPr="00387D7A" w:rsidRDefault="00AD299E" w:rsidP="00DF1CB4">
            <w:pPr>
              <w:pStyle w:val="Text"/>
              <w:rPr>
                <w:b/>
                <w:bCs/>
                <w:color w:val="auto"/>
                <w:szCs w:val="22"/>
              </w:rPr>
            </w:pPr>
            <w:r w:rsidRPr="00387D7A">
              <w:rPr>
                <w:b/>
                <w:bCs/>
                <w:color w:val="auto"/>
                <w:szCs w:val="22"/>
              </w:rPr>
              <w:t xml:space="preserve">Khalsa College of Amritsar </w:t>
            </w:r>
          </w:p>
          <w:p w14:paraId="355D506E" w14:textId="77777777" w:rsidR="00AD6FA4" w:rsidRPr="00387D7A" w:rsidRDefault="00AD6FA4" w:rsidP="00DF1CB4">
            <w:pPr>
              <w:pStyle w:val="Text"/>
              <w:rPr>
                <w:color w:val="auto"/>
                <w:szCs w:val="22"/>
              </w:rPr>
            </w:pPr>
          </w:p>
          <w:p w14:paraId="57E3528B" w14:textId="1EF843BF" w:rsidR="00AD6FA4" w:rsidRPr="00387D7A" w:rsidRDefault="00BA08C8" w:rsidP="00DF1CB4">
            <w:pPr>
              <w:pStyle w:val="Text"/>
              <w:rPr>
                <w:b/>
                <w:bCs/>
                <w:color w:val="auto"/>
                <w:szCs w:val="22"/>
              </w:rPr>
            </w:pPr>
            <w:r>
              <w:rPr>
                <w:b/>
                <w:bCs/>
                <w:color w:val="auto"/>
                <w:szCs w:val="22"/>
              </w:rPr>
              <w:t xml:space="preserve">Amritsar, </w:t>
            </w:r>
            <w:r w:rsidR="00AD299E" w:rsidRPr="00387D7A">
              <w:rPr>
                <w:b/>
                <w:bCs/>
                <w:color w:val="auto"/>
                <w:szCs w:val="22"/>
              </w:rPr>
              <w:t xml:space="preserve">Punjab </w:t>
            </w:r>
          </w:p>
          <w:p w14:paraId="29DD68BD" w14:textId="77777777" w:rsidR="00807639" w:rsidRDefault="00807639" w:rsidP="00807639">
            <w:pPr>
              <w:pStyle w:val="Text"/>
              <w:ind w:left="0"/>
            </w:pPr>
          </w:p>
          <w:p w14:paraId="00FCFC61" w14:textId="7EAC4CBB" w:rsidR="00AD6FA4" w:rsidRDefault="001269F0" w:rsidP="00DF1CB4">
            <w:pPr>
              <w:pStyle w:val="Heading3"/>
              <w:rPr>
                <w:noProof/>
                <w:lang w:val="en-AU" w:eastAsia="en-AU"/>
              </w:rPr>
            </w:pPr>
            <w:r>
              <w:rPr>
                <w:noProof/>
                <w:lang w:val="en-AU" w:eastAsia="en-AU"/>
              </w:rPr>
              <w:t>leadership</w:t>
            </w:r>
          </w:p>
          <w:p w14:paraId="7CD94C0E" w14:textId="77777777" w:rsidR="00807639" w:rsidRPr="00807639" w:rsidRDefault="00807639" w:rsidP="00807639">
            <w:pPr>
              <w:rPr>
                <w:lang w:val="en-AU" w:eastAsia="en-AU"/>
              </w:rPr>
            </w:pPr>
          </w:p>
          <w:p w14:paraId="1A54A861" w14:textId="77777777" w:rsidR="001269F0" w:rsidRDefault="00AD299E" w:rsidP="001269F0">
            <w:pPr>
              <w:pStyle w:val="ListParagraph"/>
            </w:pPr>
            <w:r>
              <w:t xml:space="preserve">COMMUNICATION </w:t>
            </w:r>
          </w:p>
          <w:p w14:paraId="3CB9314B" w14:textId="79004499" w:rsidR="00AD299E" w:rsidRDefault="00AD299E" w:rsidP="001269F0">
            <w:pPr>
              <w:pStyle w:val="ListParagraph"/>
            </w:pPr>
            <w:r>
              <w:t>hard WORKING</w:t>
            </w:r>
          </w:p>
          <w:p w14:paraId="4F4EF855" w14:textId="77777777" w:rsidR="001269F0" w:rsidRDefault="001269F0" w:rsidP="001269F0">
            <w:pPr>
              <w:pStyle w:val="ListParagraph"/>
            </w:pPr>
            <w:r>
              <w:t>Self-AwaReness</w:t>
            </w:r>
          </w:p>
          <w:p w14:paraId="41F72816" w14:textId="77777777" w:rsidR="001269F0" w:rsidRDefault="001269F0" w:rsidP="001269F0">
            <w:pPr>
              <w:pStyle w:val="ListParagraph"/>
            </w:pPr>
            <w:r>
              <w:t>FRIENDLY</w:t>
            </w:r>
          </w:p>
          <w:p w14:paraId="07E73EF1" w14:textId="2C6536E1" w:rsidR="001269F0" w:rsidRDefault="001269F0" w:rsidP="001269F0">
            <w:pPr>
              <w:pStyle w:val="ListParagraph"/>
            </w:pPr>
            <w:r>
              <w:t>respect</w:t>
            </w:r>
          </w:p>
          <w:p w14:paraId="7C5CB94C" w14:textId="77777777" w:rsidR="00216B98" w:rsidRDefault="00216B98" w:rsidP="00216B98">
            <w:pPr>
              <w:ind w:left="170"/>
            </w:pPr>
          </w:p>
          <w:p w14:paraId="05354F1F" w14:textId="7EC12420" w:rsidR="00AD6FA4" w:rsidRDefault="00AD299E" w:rsidP="00DF1CB4">
            <w:pPr>
              <w:pStyle w:val="Heading3"/>
            </w:pPr>
            <w:r>
              <w:t xml:space="preserve">INTEREST </w:t>
            </w:r>
          </w:p>
          <w:p w14:paraId="52DAC276" w14:textId="77777777" w:rsidR="00807639" w:rsidRPr="00807639" w:rsidRDefault="00807639" w:rsidP="00807639"/>
          <w:p w14:paraId="392500DA" w14:textId="5BA59A0A" w:rsidR="00AD299E" w:rsidRDefault="00AD299E" w:rsidP="00AD299E">
            <w:pPr>
              <w:pStyle w:val="ListParagraph"/>
            </w:pPr>
            <w:r>
              <w:t>Explor</w:t>
            </w:r>
            <w:r w:rsidR="00216B98">
              <w:t>ing</w:t>
            </w:r>
            <w:r>
              <w:t xml:space="preserve"> new things</w:t>
            </w:r>
            <w:r w:rsidR="00216B98">
              <w:t xml:space="preserve"> &amp; LEARNING</w:t>
            </w:r>
          </w:p>
          <w:p w14:paraId="32232263" w14:textId="46D37D15" w:rsidR="00645432" w:rsidRDefault="00216B98" w:rsidP="00645432">
            <w:pPr>
              <w:pStyle w:val="ListParagraph"/>
            </w:pPr>
            <w:r>
              <w:t>BASKETBALL</w:t>
            </w:r>
          </w:p>
          <w:p w14:paraId="7510A78F" w14:textId="77777777" w:rsidR="00216B98" w:rsidRDefault="00216B98" w:rsidP="00216B98">
            <w:pPr>
              <w:ind w:left="170"/>
            </w:pPr>
          </w:p>
          <w:p w14:paraId="012D7055" w14:textId="473B23A7" w:rsidR="00807639" w:rsidRDefault="00216B98" w:rsidP="00807639">
            <w:pPr>
              <w:pStyle w:val="Heading3"/>
            </w:pPr>
            <w:r>
              <w:t>LANGUAGE</w:t>
            </w:r>
          </w:p>
          <w:p w14:paraId="493DD901" w14:textId="77777777" w:rsidR="00807639" w:rsidRPr="00807639" w:rsidRDefault="00807639" w:rsidP="00807639"/>
          <w:p w14:paraId="492361FA" w14:textId="689D0745" w:rsidR="00807639" w:rsidRDefault="00216B98" w:rsidP="00807639">
            <w:pPr>
              <w:pStyle w:val="ListParagraph"/>
              <w:numPr>
                <w:ilvl w:val="0"/>
                <w:numId w:val="14"/>
              </w:numPr>
            </w:pPr>
            <w:r>
              <w:t>ENGLISH</w:t>
            </w:r>
          </w:p>
          <w:p w14:paraId="15E7C4BE" w14:textId="70E78041" w:rsidR="00216B98" w:rsidRDefault="00216B98" w:rsidP="00216B98">
            <w:pPr>
              <w:pStyle w:val="ListParagraph"/>
              <w:numPr>
                <w:ilvl w:val="0"/>
                <w:numId w:val="14"/>
              </w:numPr>
            </w:pPr>
            <w:r>
              <w:t>hindi</w:t>
            </w:r>
          </w:p>
          <w:p w14:paraId="3750C51A" w14:textId="0C0E02DC" w:rsidR="00AD299E" w:rsidRPr="00AD0DDD" w:rsidRDefault="00216B98" w:rsidP="00DE463E">
            <w:pPr>
              <w:pStyle w:val="ListParagraph"/>
              <w:numPr>
                <w:ilvl w:val="0"/>
                <w:numId w:val="14"/>
              </w:numPr>
            </w:pPr>
            <w:r>
              <w:t>punJab</w:t>
            </w:r>
            <w:r w:rsidR="00DE463E">
              <w:t>i</w:t>
            </w:r>
          </w:p>
        </w:tc>
      </w:tr>
      <w:tr w:rsidR="00AD6FA4" w14:paraId="0D2228A2" w14:textId="77777777" w:rsidTr="007679DC">
        <w:trPr>
          <w:trHeight w:val="567"/>
        </w:trPr>
        <w:tc>
          <w:tcPr>
            <w:tcW w:w="6946" w:type="dxa"/>
            <w:gridSpan w:val="13"/>
            <w:tcBorders>
              <w:bottom w:val="single" w:sz="8" w:space="0" w:color="2C3B57" w:themeColor="text2"/>
            </w:tcBorders>
            <w:vAlign w:val="bottom"/>
          </w:tcPr>
          <w:p w14:paraId="751E2C50" w14:textId="06ED4132" w:rsidR="00AD6FA4" w:rsidRDefault="00387D7A" w:rsidP="00DF1CB4">
            <w:pPr>
              <w:pStyle w:val="Heading3"/>
            </w:pPr>
            <w:r>
              <w:t>LANGUAGE skills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196ED47" w14:textId="77777777" w:rsidR="00AD6FA4" w:rsidRDefault="00AD6FA4" w:rsidP="00DF1CB4"/>
        </w:tc>
        <w:tc>
          <w:tcPr>
            <w:tcW w:w="4200" w:type="dxa"/>
            <w:gridSpan w:val="2"/>
            <w:vMerge/>
            <w:shd w:val="clear" w:color="auto" w:fill="CADEE5" w:themeFill="background2"/>
            <w:vAlign w:val="center"/>
          </w:tcPr>
          <w:p w14:paraId="36198C25" w14:textId="77777777" w:rsidR="00AD6FA4" w:rsidRDefault="00AD6FA4" w:rsidP="00DF1CB4"/>
        </w:tc>
      </w:tr>
      <w:tr w:rsidR="00AD6FA4" w14:paraId="07F0806C" w14:textId="77777777" w:rsidTr="007679DC">
        <w:trPr>
          <w:trHeight w:val="567"/>
        </w:trPr>
        <w:tc>
          <w:tcPr>
            <w:tcW w:w="6946" w:type="dxa"/>
            <w:gridSpan w:val="13"/>
            <w:tcBorders>
              <w:top w:val="single" w:sz="8" w:space="0" w:color="2C3B57" w:themeColor="text2"/>
            </w:tcBorders>
          </w:tcPr>
          <w:p w14:paraId="515A1C87" w14:textId="348F142E" w:rsidR="00387D7A" w:rsidRPr="00387D7A" w:rsidRDefault="00387D7A" w:rsidP="005E13F0">
            <w:pPr>
              <w:pStyle w:val="ListParagraph"/>
            </w:pPr>
            <w:r w:rsidRPr="00387D7A">
              <w:t>HTML</w:t>
            </w:r>
          </w:p>
          <w:p w14:paraId="4C1DAF4C" w14:textId="3AD46D3D" w:rsidR="00AD6FA4" w:rsidRPr="00387D7A" w:rsidRDefault="00387D7A" w:rsidP="005E13F0">
            <w:pPr>
              <w:pStyle w:val="ListParagraph"/>
            </w:pPr>
            <w:r w:rsidRPr="00387D7A">
              <w:t xml:space="preserve">CSS </w:t>
            </w:r>
          </w:p>
          <w:p w14:paraId="65F2F575" w14:textId="70966C97" w:rsidR="00AD6FA4" w:rsidRPr="00387D7A" w:rsidRDefault="00387D7A" w:rsidP="005E13F0">
            <w:pPr>
              <w:pStyle w:val="ListParagraph"/>
            </w:pPr>
            <w:r w:rsidRPr="00387D7A">
              <w:t xml:space="preserve">JAVA SCRIPT </w:t>
            </w:r>
            <w:r w:rsidR="00FA4DB0" w:rsidRPr="00387D7A">
              <w:t xml:space="preserve"> </w:t>
            </w:r>
          </w:p>
          <w:p w14:paraId="02CB49D0" w14:textId="77777777" w:rsidR="00387D7A" w:rsidRDefault="00387D7A" w:rsidP="005E13F0">
            <w:pPr>
              <w:pStyle w:val="ListParagraph"/>
            </w:pPr>
            <w:r>
              <w:t>REACT.JS</w:t>
            </w:r>
          </w:p>
          <w:p w14:paraId="1D6A065A" w14:textId="1E9155B1" w:rsidR="005E13F0" w:rsidRPr="005E13F0" w:rsidRDefault="005E13F0" w:rsidP="005E13F0">
            <w:pPr>
              <w:ind w:left="170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07825961" w14:textId="77777777" w:rsidR="00AD6FA4" w:rsidRDefault="00AD6FA4" w:rsidP="00DF1CB4"/>
        </w:tc>
        <w:tc>
          <w:tcPr>
            <w:tcW w:w="4200" w:type="dxa"/>
            <w:gridSpan w:val="2"/>
            <w:vMerge/>
            <w:shd w:val="clear" w:color="auto" w:fill="CADEE5" w:themeFill="background2"/>
            <w:vAlign w:val="center"/>
          </w:tcPr>
          <w:p w14:paraId="2EAB97EF" w14:textId="77777777" w:rsidR="00AD6FA4" w:rsidRDefault="00AD6FA4" w:rsidP="00DF1CB4"/>
        </w:tc>
      </w:tr>
      <w:tr w:rsidR="00AD6FA4" w14:paraId="0BBDF0A9" w14:textId="77777777" w:rsidTr="007679DC">
        <w:trPr>
          <w:trHeight w:val="567"/>
        </w:trPr>
        <w:tc>
          <w:tcPr>
            <w:tcW w:w="6946" w:type="dxa"/>
            <w:gridSpan w:val="13"/>
            <w:tcBorders>
              <w:bottom w:val="single" w:sz="8" w:space="0" w:color="2C3B57" w:themeColor="text2"/>
            </w:tcBorders>
            <w:vAlign w:val="bottom"/>
          </w:tcPr>
          <w:p w14:paraId="401E2666" w14:textId="20642241" w:rsidR="00483C22" w:rsidRDefault="00387D7A" w:rsidP="00483C22">
            <w:pPr>
              <w:pStyle w:val="Heading3"/>
            </w:pPr>
            <w:r>
              <w:t xml:space="preserve">PERSONAL PROJECTS </w:t>
            </w:r>
          </w:p>
          <w:p w14:paraId="307B657C" w14:textId="5825C438" w:rsidR="00483C22" w:rsidRPr="00483C22" w:rsidRDefault="00483C22" w:rsidP="00483C22"/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8F10D02" w14:textId="77777777" w:rsidR="00AD6FA4" w:rsidRDefault="00AD6FA4" w:rsidP="00DF1CB4"/>
        </w:tc>
        <w:tc>
          <w:tcPr>
            <w:tcW w:w="4200" w:type="dxa"/>
            <w:gridSpan w:val="2"/>
            <w:vMerge/>
            <w:shd w:val="clear" w:color="auto" w:fill="CADEE5" w:themeFill="background2"/>
            <w:vAlign w:val="center"/>
          </w:tcPr>
          <w:p w14:paraId="228CB9BB" w14:textId="77777777" w:rsidR="00AD6FA4" w:rsidRDefault="00AD6FA4" w:rsidP="00DF1CB4"/>
        </w:tc>
      </w:tr>
      <w:tr w:rsidR="00AD6FA4" w14:paraId="41C96E7E" w14:textId="77777777" w:rsidTr="007679DC">
        <w:trPr>
          <w:trHeight w:val="567"/>
        </w:trPr>
        <w:tc>
          <w:tcPr>
            <w:tcW w:w="6946" w:type="dxa"/>
            <w:gridSpan w:val="13"/>
            <w:tcBorders>
              <w:top w:val="single" w:sz="8" w:space="0" w:color="2C3B57" w:themeColor="text2"/>
            </w:tcBorders>
          </w:tcPr>
          <w:p w14:paraId="3BB8DB0E" w14:textId="170E918A" w:rsidR="00294FEC" w:rsidRDefault="00483C22" w:rsidP="00DE463E">
            <w:pPr>
              <w:pStyle w:val="ListParagraph"/>
            </w:pPr>
            <w:r w:rsidRPr="00483C22">
              <w:t>PORTFOLIO – { HTML, CSS, JAVA SCRIPT }</w:t>
            </w:r>
          </w:p>
          <w:p w14:paraId="12E1C82D" w14:textId="77777777" w:rsidR="001269F0" w:rsidRPr="00483C22" w:rsidRDefault="001269F0" w:rsidP="001269F0">
            <w:pPr>
              <w:ind w:left="170"/>
            </w:pPr>
          </w:p>
          <w:p w14:paraId="5F032764" w14:textId="38BE6AA4" w:rsidR="009E11AA" w:rsidRDefault="009E11AA" w:rsidP="009E11AA">
            <w:pPr>
              <w:pStyle w:val="ListParagraph"/>
            </w:pPr>
            <w:r>
              <w:t>Zara-fashion</w:t>
            </w:r>
            <w:r w:rsidR="00483C22" w:rsidRPr="00483C22">
              <w:t xml:space="preserve"> – { HTML, CSS,</w:t>
            </w:r>
            <w:r>
              <w:t xml:space="preserve"> </w:t>
            </w:r>
            <w:r w:rsidR="00483C22" w:rsidRPr="00483C22">
              <w:t>}</w:t>
            </w:r>
            <w:r w:rsidR="001269F0">
              <w:t xml:space="preserve"> </w:t>
            </w:r>
          </w:p>
          <w:p w14:paraId="3C115FC7" w14:textId="77777777" w:rsidR="001269F0" w:rsidRDefault="001269F0" w:rsidP="00BA08C8"/>
          <w:p w14:paraId="1E7F45F1" w14:textId="387D802B" w:rsidR="009E11AA" w:rsidRDefault="009E11AA" w:rsidP="009E11AA">
            <w:pPr>
              <w:pStyle w:val="ListParagraph"/>
            </w:pPr>
            <w:r w:rsidRPr="00483C22">
              <w:t xml:space="preserve">TIC TOC TOE – { HTML, CSS, JAVA SCRIPT }     </w:t>
            </w:r>
          </w:p>
          <w:p w14:paraId="10C63FF1" w14:textId="458FFF29" w:rsidR="009E11AA" w:rsidRPr="00483C22" w:rsidRDefault="009E11AA" w:rsidP="009E11AA">
            <w:pPr>
              <w:ind w:left="170"/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208FAB0A" w14:textId="77777777" w:rsidR="00AD6FA4" w:rsidRDefault="00AD6FA4" w:rsidP="00DF1CB4"/>
        </w:tc>
        <w:tc>
          <w:tcPr>
            <w:tcW w:w="4200" w:type="dxa"/>
            <w:gridSpan w:val="2"/>
            <w:vMerge/>
            <w:shd w:val="clear" w:color="auto" w:fill="CADEE5" w:themeFill="background2"/>
            <w:vAlign w:val="center"/>
          </w:tcPr>
          <w:p w14:paraId="42A151BC" w14:textId="77777777" w:rsidR="00AD6FA4" w:rsidRDefault="00AD6FA4" w:rsidP="00DF1CB4"/>
        </w:tc>
      </w:tr>
      <w:tr w:rsidR="00AD6FA4" w14:paraId="6B3393F6" w14:textId="77777777" w:rsidTr="007679DC">
        <w:trPr>
          <w:trHeight w:val="567"/>
        </w:trPr>
        <w:tc>
          <w:tcPr>
            <w:tcW w:w="6946" w:type="dxa"/>
            <w:gridSpan w:val="13"/>
            <w:tcBorders>
              <w:bottom w:val="single" w:sz="8" w:space="0" w:color="2C3B57" w:themeColor="text2"/>
            </w:tcBorders>
            <w:vAlign w:val="bottom"/>
          </w:tcPr>
          <w:p w14:paraId="73E62ECF" w14:textId="6DFD0131" w:rsidR="00AD6FA4" w:rsidRPr="00560EA0" w:rsidRDefault="00807639" w:rsidP="00DF1CB4">
            <w:pPr>
              <w:pStyle w:val="Heading3"/>
            </w:pPr>
            <w:r>
              <w:t>CERTIFICATEs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09EAEBD" w14:textId="77777777" w:rsidR="00AD6FA4" w:rsidRDefault="00AD6FA4" w:rsidP="00DF1CB4"/>
        </w:tc>
        <w:tc>
          <w:tcPr>
            <w:tcW w:w="4200" w:type="dxa"/>
            <w:gridSpan w:val="2"/>
            <w:vMerge/>
            <w:shd w:val="clear" w:color="auto" w:fill="CADEE5" w:themeFill="background2"/>
            <w:vAlign w:val="center"/>
          </w:tcPr>
          <w:p w14:paraId="42A26619" w14:textId="77777777" w:rsidR="00AD6FA4" w:rsidRDefault="00AD6FA4" w:rsidP="00DF1CB4"/>
        </w:tc>
      </w:tr>
      <w:tr w:rsidR="00AD6FA4" w14:paraId="427A1AE8" w14:textId="77777777" w:rsidTr="007679DC">
        <w:trPr>
          <w:trHeight w:val="797"/>
        </w:trPr>
        <w:tc>
          <w:tcPr>
            <w:tcW w:w="6946" w:type="dxa"/>
            <w:gridSpan w:val="13"/>
            <w:tcBorders>
              <w:top w:val="single" w:sz="8" w:space="0" w:color="2C3B57" w:themeColor="text2"/>
            </w:tcBorders>
          </w:tcPr>
          <w:p w14:paraId="4BC85CEA" w14:textId="77777777" w:rsidR="00FD43A7" w:rsidRDefault="00FD43A7" w:rsidP="00DF1CB4">
            <w:pPr>
              <w:pStyle w:val="Text"/>
              <w:rPr>
                <w:rFonts w:ascii="Franklin Gothic Demi" w:hAnsi="Franklin Gothic Demi"/>
              </w:rPr>
            </w:pPr>
          </w:p>
          <w:p w14:paraId="34C03E20" w14:textId="6B7F16A8" w:rsidR="00AD6FA4" w:rsidRPr="00FD43A7" w:rsidRDefault="00807639" w:rsidP="00FD43A7">
            <w:pPr>
              <w:pStyle w:val="ListParagraph"/>
              <w:rPr>
                <w:szCs w:val="22"/>
              </w:rPr>
            </w:pPr>
            <w:r w:rsidRPr="00FD43A7">
              <w:rPr>
                <w:szCs w:val="22"/>
              </w:rPr>
              <w:t xml:space="preserve">Web Development Course </w:t>
            </w:r>
            <w:r w:rsidR="00D84236">
              <w:rPr>
                <w:szCs w:val="22"/>
              </w:rPr>
              <w:t>–</w:t>
            </w:r>
            <w:r w:rsidRPr="00FD43A7">
              <w:rPr>
                <w:szCs w:val="22"/>
              </w:rPr>
              <w:t xml:space="preserve"> </w:t>
            </w:r>
            <w:r w:rsidR="00D84236">
              <w:rPr>
                <w:szCs w:val="22"/>
              </w:rPr>
              <w:t>eduonix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4E1C31E8" w14:textId="77777777" w:rsidR="00AD6FA4" w:rsidRDefault="00AD6FA4" w:rsidP="00DF1CB4"/>
        </w:tc>
        <w:tc>
          <w:tcPr>
            <w:tcW w:w="4200" w:type="dxa"/>
            <w:gridSpan w:val="2"/>
            <w:vMerge/>
            <w:shd w:val="clear" w:color="auto" w:fill="CADEE5" w:themeFill="background2"/>
            <w:vAlign w:val="center"/>
          </w:tcPr>
          <w:p w14:paraId="2AB37AC8" w14:textId="77777777" w:rsidR="00AD6FA4" w:rsidRDefault="00AD6FA4" w:rsidP="00DF1CB4"/>
        </w:tc>
      </w:tr>
      <w:tr w:rsidR="00AD6FA4" w14:paraId="47390595" w14:textId="77777777" w:rsidTr="007679DC">
        <w:trPr>
          <w:trHeight w:val="482"/>
        </w:trPr>
        <w:tc>
          <w:tcPr>
            <w:tcW w:w="11430" w:type="dxa"/>
            <w:gridSpan w:val="16"/>
            <w:tcBorders>
              <w:bottom w:val="single" w:sz="36" w:space="0" w:color="CADEE5" w:themeColor="background2"/>
            </w:tcBorders>
          </w:tcPr>
          <w:p w14:paraId="6166FE5C" w14:textId="77777777" w:rsidR="00AD6FA4" w:rsidRDefault="00AD6FA4" w:rsidP="00DF1CB4"/>
        </w:tc>
      </w:tr>
    </w:tbl>
    <w:p w14:paraId="71981020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D1614" w14:textId="77777777" w:rsidR="00D45E90" w:rsidRDefault="00D45E90" w:rsidP="00DF1CB4">
      <w:r>
        <w:separator/>
      </w:r>
    </w:p>
  </w:endnote>
  <w:endnote w:type="continuationSeparator" w:id="0">
    <w:p w14:paraId="253F817C" w14:textId="77777777" w:rsidR="00D45E90" w:rsidRDefault="00D45E90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F364A" w14:textId="77777777" w:rsidR="00D45E90" w:rsidRDefault="00D45E90" w:rsidP="00DF1CB4">
      <w:r>
        <w:separator/>
      </w:r>
    </w:p>
  </w:footnote>
  <w:footnote w:type="continuationSeparator" w:id="0">
    <w:p w14:paraId="5D0F59D6" w14:textId="77777777" w:rsidR="00D45E90" w:rsidRDefault="00D45E90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730E9"/>
    <w:multiLevelType w:val="hybridMultilevel"/>
    <w:tmpl w:val="71FA0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B6489"/>
    <w:multiLevelType w:val="hybridMultilevel"/>
    <w:tmpl w:val="2AD4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85DB2"/>
    <w:multiLevelType w:val="hybridMultilevel"/>
    <w:tmpl w:val="6B7CE99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620D5CDF"/>
    <w:multiLevelType w:val="hybridMultilevel"/>
    <w:tmpl w:val="52C6EB14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6EF446A2"/>
    <w:multiLevelType w:val="hybridMultilevel"/>
    <w:tmpl w:val="2C18D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80218"/>
    <w:multiLevelType w:val="hybridMultilevel"/>
    <w:tmpl w:val="F01638D2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506478884">
    <w:abstractNumId w:val="0"/>
  </w:num>
  <w:num w:numId="2" w16cid:durableId="1595700514">
    <w:abstractNumId w:val="1"/>
  </w:num>
  <w:num w:numId="3" w16cid:durableId="1650674414">
    <w:abstractNumId w:val="2"/>
  </w:num>
  <w:num w:numId="4" w16cid:durableId="1651901857">
    <w:abstractNumId w:val="3"/>
  </w:num>
  <w:num w:numId="5" w16cid:durableId="1824003894">
    <w:abstractNumId w:val="8"/>
  </w:num>
  <w:num w:numId="6" w16cid:durableId="172695288">
    <w:abstractNumId w:val="4"/>
  </w:num>
  <w:num w:numId="7" w16cid:durableId="828785773">
    <w:abstractNumId w:val="5"/>
  </w:num>
  <w:num w:numId="8" w16cid:durableId="809178038">
    <w:abstractNumId w:val="6"/>
  </w:num>
  <w:num w:numId="9" w16cid:durableId="975136469">
    <w:abstractNumId w:val="7"/>
  </w:num>
  <w:num w:numId="10" w16cid:durableId="1010638554">
    <w:abstractNumId w:val="9"/>
  </w:num>
  <w:num w:numId="11" w16cid:durableId="1909605020">
    <w:abstractNumId w:val="12"/>
  </w:num>
  <w:num w:numId="12" w16cid:durableId="1318148528">
    <w:abstractNumId w:val="11"/>
  </w:num>
  <w:num w:numId="13" w16cid:durableId="1115707650">
    <w:abstractNumId w:val="15"/>
  </w:num>
  <w:num w:numId="14" w16cid:durableId="1434325216">
    <w:abstractNumId w:val="10"/>
  </w:num>
  <w:num w:numId="15" w16cid:durableId="338504028">
    <w:abstractNumId w:val="14"/>
  </w:num>
  <w:num w:numId="16" w16cid:durableId="1487480457">
    <w:abstractNumId w:val="13"/>
  </w:num>
  <w:num w:numId="17" w16cid:durableId="20218553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9E"/>
    <w:rsid w:val="00085E1B"/>
    <w:rsid w:val="001269F0"/>
    <w:rsid w:val="001C2747"/>
    <w:rsid w:val="00207719"/>
    <w:rsid w:val="00216B98"/>
    <w:rsid w:val="00283C51"/>
    <w:rsid w:val="00294FEC"/>
    <w:rsid w:val="002B73E2"/>
    <w:rsid w:val="002D3AB8"/>
    <w:rsid w:val="0032432E"/>
    <w:rsid w:val="00387D7A"/>
    <w:rsid w:val="00413477"/>
    <w:rsid w:val="00463CDC"/>
    <w:rsid w:val="00483C22"/>
    <w:rsid w:val="004A586E"/>
    <w:rsid w:val="0052178F"/>
    <w:rsid w:val="00523103"/>
    <w:rsid w:val="00523558"/>
    <w:rsid w:val="00560EA0"/>
    <w:rsid w:val="005637FA"/>
    <w:rsid w:val="005E09DE"/>
    <w:rsid w:val="005E13F0"/>
    <w:rsid w:val="005F5561"/>
    <w:rsid w:val="00640CAB"/>
    <w:rsid w:val="00645432"/>
    <w:rsid w:val="00680892"/>
    <w:rsid w:val="006C60E6"/>
    <w:rsid w:val="00721727"/>
    <w:rsid w:val="00722095"/>
    <w:rsid w:val="007679DC"/>
    <w:rsid w:val="00807639"/>
    <w:rsid w:val="009835F5"/>
    <w:rsid w:val="009B3F62"/>
    <w:rsid w:val="009E11AA"/>
    <w:rsid w:val="00A02711"/>
    <w:rsid w:val="00A12CD9"/>
    <w:rsid w:val="00A24BEA"/>
    <w:rsid w:val="00A520FA"/>
    <w:rsid w:val="00AB03FA"/>
    <w:rsid w:val="00AC57FF"/>
    <w:rsid w:val="00AD0DDD"/>
    <w:rsid w:val="00AD299E"/>
    <w:rsid w:val="00AD6FA4"/>
    <w:rsid w:val="00B5471E"/>
    <w:rsid w:val="00BA08C8"/>
    <w:rsid w:val="00BA68E1"/>
    <w:rsid w:val="00CF4B98"/>
    <w:rsid w:val="00D06709"/>
    <w:rsid w:val="00D45E90"/>
    <w:rsid w:val="00D74C88"/>
    <w:rsid w:val="00D84236"/>
    <w:rsid w:val="00D8794B"/>
    <w:rsid w:val="00D940D9"/>
    <w:rsid w:val="00DC154E"/>
    <w:rsid w:val="00DC1F2F"/>
    <w:rsid w:val="00DE463E"/>
    <w:rsid w:val="00DF1CB4"/>
    <w:rsid w:val="00E14266"/>
    <w:rsid w:val="00F36EE1"/>
    <w:rsid w:val="00F52A01"/>
    <w:rsid w:val="00F911E9"/>
    <w:rsid w:val="00FA43E0"/>
    <w:rsid w:val="00FA4DB0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28E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Strong">
    <w:name w:val="Strong"/>
    <w:basedOn w:val="DefaultParagraphFont"/>
    <w:uiPriority w:val="22"/>
    <w:qFormat/>
    <w:rsid w:val="009E11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ash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63B7590E9D144F8931A3299E61E8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39D79-302E-45FE-9E1F-F487BD60DFEB}"/>
      </w:docPartPr>
      <w:docPartBody>
        <w:p w:rsidR="002D5BDD" w:rsidRDefault="002D5BDD">
          <w:pPr>
            <w:pStyle w:val="863B7590E9D144F8931A3299E61E8EB8"/>
          </w:pPr>
          <w:r w:rsidRPr="005F5561">
            <w:t>Objective</w:t>
          </w:r>
        </w:p>
      </w:docPartBody>
    </w:docPart>
    <w:docPart>
      <w:docPartPr>
        <w:name w:val="BB4D3E37169B4E06802F5D13ACAFC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7F8D1-B30F-4563-B251-B26C9AF4B3A7}"/>
      </w:docPartPr>
      <w:docPartBody>
        <w:p w:rsidR="002D5BDD" w:rsidRDefault="002D5BDD">
          <w:pPr>
            <w:pStyle w:val="BB4D3E37169B4E06802F5D13ACAFC897"/>
          </w:pPr>
          <w:r w:rsidRPr="00AD0DDD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2774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DD"/>
    <w:rsid w:val="001D0512"/>
    <w:rsid w:val="002D5BDD"/>
    <w:rsid w:val="006A2CE7"/>
    <w:rsid w:val="00A02711"/>
    <w:rsid w:val="00AC04B0"/>
    <w:rsid w:val="00DC154E"/>
    <w:rsid w:val="00F72FDB"/>
    <w:rsid w:val="00FA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3B7590E9D144F8931A3299E61E8EB8">
    <w:name w:val="863B7590E9D144F8931A3299E61E8EB8"/>
  </w:style>
  <w:style w:type="paragraph" w:customStyle="1" w:styleId="BB4D3E37169B4E06802F5D13ACAFC897">
    <w:name w:val="BB4D3E37169B4E06802F5D13ACAFC897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Cs w:val="24"/>
      <w:lang w:bidi="ar-SA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2024-05-26T15:24:00Z</dcterms:created>
  <dcterms:modified xsi:type="dcterms:W3CDTF">2024-05-26T15:24:00Z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